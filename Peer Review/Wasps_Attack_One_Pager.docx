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111D" w14:textId="21E87211" w:rsidR="00DA1AA5" w:rsidRPr="009917BB" w:rsidRDefault="00DA1AA5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00"/>
        <w:gridCol w:w="2504"/>
        <w:gridCol w:w="2296"/>
        <w:gridCol w:w="4800"/>
      </w:tblGrid>
      <w:tr w:rsidR="002826A9" w:rsidRPr="009917BB" w14:paraId="5DDCAFE1" w14:textId="77777777" w:rsidTr="009028CF">
        <w:trPr>
          <w:jc w:val="center"/>
        </w:trPr>
        <w:tc>
          <w:tcPr>
            <w:tcW w:w="14400" w:type="dxa"/>
            <w:gridSpan w:val="4"/>
            <w:shd w:val="clear" w:color="auto" w:fill="auto"/>
            <w:tcMar>
              <w:top w:w="360" w:type="dxa"/>
              <w:bottom w:w="360" w:type="dxa"/>
            </w:tcMar>
            <w:vAlign w:val="center"/>
          </w:tcPr>
          <w:p w14:paraId="5C0B4FDD" w14:textId="3AEE73F5" w:rsidR="00990645" w:rsidRPr="009917BB" w:rsidRDefault="00AF47C0" w:rsidP="00CA2061">
            <w:pPr>
              <w:pStyle w:val="Heading9"/>
              <w:rPr>
                <w:b/>
              </w:rPr>
            </w:pPr>
            <w:r>
              <w:rPr>
                <w:b/>
              </w:rPr>
              <w:t>Murder Hornet</w:t>
            </w:r>
          </w:p>
          <w:p w14:paraId="3903B251" w14:textId="19C788AE" w:rsidR="002826A9" w:rsidRPr="009917BB" w:rsidRDefault="00C025AC" w:rsidP="00CA2061">
            <w:pPr>
              <w:pStyle w:val="Heading10"/>
            </w:pPr>
            <w:r>
              <w:t>The Colony is Coming</w:t>
            </w:r>
          </w:p>
        </w:tc>
      </w:tr>
      <w:tr w:rsidR="002826A9" w:rsidRPr="009917BB" w14:paraId="18EEA6B2" w14:textId="77777777" w:rsidTr="000E3D03">
        <w:trPr>
          <w:jc w:val="center"/>
        </w:trPr>
        <w:tc>
          <w:tcPr>
            <w:tcW w:w="14400" w:type="dxa"/>
            <w:gridSpan w:val="4"/>
            <w:shd w:val="clear" w:color="auto" w:fill="auto"/>
            <w:tcMar>
              <w:left w:w="0" w:type="dxa"/>
              <w:right w:w="0" w:type="dxa"/>
            </w:tcMar>
          </w:tcPr>
          <w:p w14:paraId="76543E80" w14:textId="45743C97" w:rsidR="002826A9" w:rsidRPr="009917BB" w:rsidRDefault="002826A9" w:rsidP="00D80425">
            <w:pPr>
              <w:pStyle w:val="Images"/>
            </w:pPr>
          </w:p>
        </w:tc>
      </w:tr>
      <w:tr w:rsidR="0075685A" w:rsidRPr="009917BB" w14:paraId="7EECEFB8" w14:textId="77777777" w:rsidTr="009028CF">
        <w:trPr>
          <w:jc w:val="center"/>
        </w:trPr>
        <w:tc>
          <w:tcPr>
            <w:tcW w:w="4800" w:type="dxa"/>
            <w:tcBorders>
              <w:bottom w:val="single" w:sz="4" w:space="0" w:color="000000" w:themeColor="text1"/>
            </w:tcBorders>
            <w:tcMar>
              <w:top w:w="288" w:type="dxa"/>
              <w:bottom w:w="288" w:type="dxa"/>
              <w:right w:w="360" w:type="dxa"/>
            </w:tcMar>
            <w:vAlign w:val="center"/>
          </w:tcPr>
          <w:p w14:paraId="167DA740" w14:textId="20898FDE" w:rsidR="0075685A" w:rsidRPr="009917BB" w:rsidRDefault="00C12F81" w:rsidP="009028CF">
            <w:r>
              <w:t>Th</w:t>
            </w:r>
            <w:r w:rsidR="00CB3078">
              <w:t xml:space="preserve">is morning large nests have been found </w:t>
            </w:r>
            <w:r w:rsidR="00966D87">
              <w:t>close to</w:t>
            </w:r>
            <w:r>
              <w:t xml:space="preserve"> </w:t>
            </w:r>
            <w:r w:rsidR="00857EFA">
              <w:t>the town of Wacton</w:t>
            </w:r>
            <w:r w:rsidR="009C009A">
              <w:t xml:space="preserve"> where ho</w:t>
            </w:r>
            <w:r w:rsidR="005400FA">
              <w:t>r</w:t>
            </w:r>
            <w:r w:rsidR="009C009A">
              <w:t>net</w:t>
            </w:r>
            <w:r w:rsidR="005400FA">
              <w:t xml:space="preserve"> drones </w:t>
            </w:r>
            <w:r w:rsidR="009C009A">
              <w:t xml:space="preserve">the size of </w:t>
            </w:r>
            <w:r w:rsidR="00B24761">
              <w:t xml:space="preserve">dogs </w:t>
            </w:r>
            <w:r w:rsidR="00B62C3A">
              <w:t>are heading into town</w:t>
            </w:r>
            <w:r>
              <w:t xml:space="preserve">. </w:t>
            </w:r>
            <w:r w:rsidR="00A9662F">
              <w:t xml:space="preserve">An expert exterminator known as </w:t>
            </w:r>
            <w:r w:rsidR="00521158">
              <w:t>Ivan will</w:t>
            </w:r>
            <w:r>
              <w:t xml:space="preserve"> </w:t>
            </w:r>
            <w:r w:rsidR="00521158">
              <w:t>defend</w:t>
            </w:r>
            <w:r>
              <w:t xml:space="preserve"> </w:t>
            </w:r>
            <w:r w:rsidR="00F54ED5">
              <w:t>Wacton</w:t>
            </w:r>
            <w:r w:rsidR="007B1217">
              <w:t xml:space="preserve"> from the incoming hornets</w:t>
            </w:r>
            <w:r w:rsidR="00254E1F">
              <w:t>,</w:t>
            </w:r>
            <w:r>
              <w:t xml:space="preserve"> </w:t>
            </w:r>
            <w:r w:rsidR="00254E1F">
              <w:t xml:space="preserve">with </w:t>
            </w:r>
            <w:r w:rsidR="002D29D8">
              <w:t xml:space="preserve">special types of </w:t>
            </w:r>
            <w:r w:rsidR="00E315A2">
              <w:t>weapons for killing these</w:t>
            </w:r>
            <w:r w:rsidR="00A2588D">
              <w:t xml:space="preserve"> giant</w:t>
            </w:r>
            <w:r w:rsidR="00E315A2">
              <w:t xml:space="preserve"> bugs, though he requests to use </w:t>
            </w:r>
            <w:r w:rsidR="00576DB4">
              <w:t>people’s belongings to power up his weapons when necessary</w:t>
            </w:r>
            <w:r w:rsidR="00851026">
              <w:t xml:space="preserve"> (which has been approved)</w:t>
            </w:r>
            <w:r w:rsidR="00F70AAF">
              <w:t>,</w:t>
            </w:r>
            <w:r w:rsidR="00A2588D">
              <w:t xml:space="preserve"> </w:t>
            </w:r>
            <w:r w:rsidR="004D2F9B">
              <w:t xml:space="preserve">but </w:t>
            </w:r>
            <w:r w:rsidR="00A2588D">
              <w:t>ultimately t</w:t>
            </w:r>
            <w:r w:rsidR="00020900">
              <w:t>hey will be used to t</w:t>
            </w:r>
            <w:r w:rsidR="00A2588D">
              <w:t>ake down the Queen Hornet.</w:t>
            </w:r>
          </w:p>
        </w:tc>
        <w:tc>
          <w:tcPr>
            <w:tcW w:w="4800" w:type="dxa"/>
            <w:gridSpan w:val="2"/>
            <w:tcBorders>
              <w:bottom w:val="single" w:sz="4" w:space="0" w:color="000000" w:themeColor="text1"/>
            </w:tcBorders>
            <w:tcMar>
              <w:top w:w="288" w:type="dxa"/>
              <w:left w:w="360" w:type="dxa"/>
              <w:bottom w:w="288" w:type="dxa"/>
              <w:right w:w="360" w:type="dxa"/>
            </w:tcMar>
            <w:vAlign w:val="center"/>
          </w:tcPr>
          <w:p w14:paraId="6D85F8A5" w14:textId="77777777" w:rsidR="0075685A" w:rsidRPr="009917BB" w:rsidRDefault="00D14D60" w:rsidP="009028CF">
            <w:r>
              <w:t xml:space="preserve">The </w:t>
            </w:r>
            <w:r w:rsidR="002335CE">
              <w:t xml:space="preserve">giant hornets </w:t>
            </w:r>
            <w:r w:rsidR="00DA04C6">
              <w:t xml:space="preserve">are </w:t>
            </w:r>
            <w:r w:rsidR="002335CE">
              <w:t xml:space="preserve">expected to migrate </w:t>
            </w:r>
            <w:r w:rsidR="00682C0A">
              <w:t>to</w:t>
            </w:r>
            <w:r w:rsidR="002335CE">
              <w:t xml:space="preserve"> </w:t>
            </w:r>
            <w:r w:rsidR="001058B7">
              <w:t>Wacton by this afternoon</w:t>
            </w:r>
            <w:r w:rsidR="00FA1683">
              <w:t xml:space="preserve">, all residence must leave their belongings and evacuate town. </w:t>
            </w:r>
            <w:r w:rsidR="00DA04C6">
              <w:t xml:space="preserve">Ivan </w:t>
            </w:r>
            <w:r w:rsidR="00943887">
              <w:t xml:space="preserve">suspects that these hornets will try to </w:t>
            </w:r>
            <w:r w:rsidR="003E28C4">
              <w:t>claim Wacton’s buildings as their territory.</w:t>
            </w:r>
            <w:r w:rsidR="001232DF">
              <w:t xml:space="preserve"> </w:t>
            </w:r>
            <w:r w:rsidR="00BC05EC">
              <w:t xml:space="preserve">His ultimate </w:t>
            </w:r>
            <w:r w:rsidR="00822096">
              <w:t>goal</w:t>
            </w:r>
            <w:r w:rsidR="00BC05EC">
              <w:t xml:space="preserve"> is to take down their queen but will terminate any</w:t>
            </w:r>
            <w:r w:rsidR="00822096">
              <w:t xml:space="preserve"> hornets that come into his way</w:t>
            </w:r>
            <w:r w:rsidR="008D3B9C">
              <w:t>.</w:t>
            </w:r>
          </w:p>
        </w:tc>
        <w:tc>
          <w:tcPr>
            <w:tcW w:w="4800" w:type="dxa"/>
            <w:tcBorders>
              <w:bottom w:val="single" w:sz="4" w:space="0" w:color="000000" w:themeColor="text1"/>
            </w:tcBorders>
            <w:tcMar>
              <w:top w:w="288" w:type="dxa"/>
              <w:left w:w="360" w:type="dxa"/>
              <w:bottom w:w="288" w:type="dxa"/>
            </w:tcMar>
            <w:vAlign w:val="center"/>
          </w:tcPr>
          <w:p w14:paraId="6BEBFBC3" w14:textId="5B977ECB" w:rsidR="006C1765" w:rsidRDefault="006C1765" w:rsidP="006852FB">
            <w:pPr>
              <w:pStyle w:val="ListParagraph"/>
              <w:numPr>
                <w:ilvl w:val="0"/>
                <w:numId w:val="1"/>
              </w:numPr>
            </w:pPr>
            <w:r>
              <w:t>Expert Exterminator Ivan</w:t>
            </w:r>
          </w:p>
          <w:p w14:paraId="1105073D" w14:textId="61B01C52" w:rsidR="0075685A" w:rsidRDefault="0077702F" w:rsidP="006852FB">
            <w:pPr>
              <w:pStyle w:val="ListParagraph"/>
              <w:numPr>
                <w:ilvl w:val="0"/>
                <w:numId w:val="1"/>
              </w:numPr>
            </w:pPr>
            <w:r>
              <w:t>His arsenal consist</w:t>
            </w:r>
            <w:r w:rsidR="0024287D">
              <w:t>s</w:t>
            </w:r>
            <w:r>
              <w:t xml:space="preserve"> of</w:t>
            </w:r>
            <w:r w:rsidR="00D157B9">
              <w:t xml:space="preserve"> special types of</w:t>
            </w:r>
            <w:r>
              <w:t>:</w:t>
            </w:r>
            <w:r w:rsidR="00DC5DF7">
              <w:t xml:space="preserve"> </w:t>
            </w:r>
            <w:r w:rsidR="00851026">
              <w:t>b</w:t>
            </w:r>
            <w:r w:rsidR="00DC5DF7">
              <w:t xml:space="preserve">ug </w:t>
            </w:r>
            <w:r w:rsidR="00851026">
              <w:t>s</w:t>
            </w:r>
            <w:r w:rsidR="00DC5DF7">
              <w:t xml:space="preserve">pray, </w:t>
            </w:r>
            <w:r w:rsidR="00851026">
              <w:t>t</w:t>
            </w:r>
            <w:r w:rsidR="00DC5DF7">
              <w:t xml:space="preserve">raps, </w:t>
            </w:r>
            <w:r w:rsidR="00851026">
              <w:t>g</w:t>
            </w:r>
            <w:r w:rsidR="0050232D">
              <w:t>as, and a lethally large swatter</w:t>
            </w:r>
          </w:p>
          <w:p w14:paraId="00B90241" w14:textId="3456361A" w:rsidR="0050232D" w:rsidRDefault="00EA4433" w:rsidP="006852FB">
            <w:pPr>
              <w:pStyle w:val="ListParagraph"/>
              <w:numPr>
                <w:ilvl w:val="0"/>
                <w:numId w:val="1"/>
              </w:numPr>
            </w:pPr>
            <w:r>
              <w:t>They can be upgraded</w:t>
            </w:r>
            <w:r w:rsidR="00851026">
              <w:t xml:space="preserve"> when searching buildings.</w:t>
            </w:r>
          </w:p>
          <w:p w14:paraId="47A0CD33" w14:textId="03FF22A9" w:rsidR="00EA4433" w:rsidRPr="009917BB" w:rsidRDefault="009050EE" w:rsidP="006852FB">
            <w:pPr>
              <w:pStyle w:val="ListParagraph"/>
              <w:numPr>
                <w:ilvl w:val="0"/>
                <w:numId w:val="1"/>
              </w:numPr>
            </w:pPr>
            <w:r>
              <w:t>These weapons will help combat against giant hornets and nests that are planned to be occupied in buildings</w:t>
            </w:r>
          </w:p>
        </w:tc>
      </w:tr>
      <w:tr w:rsidR="0075685A" w:rsidRPr="009917BB" w14:paraId="6C218BC0" w14:textId="77777777" w:rsidTr="00A100CA">
        <w:trPr>
          <w:jc w:val="center"/>
        </w:trPr>
        <w:tc>
          <w:tcPr>
            <w:tcW w:w="14400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432" w:type="dxa"/>
              <w:bottom w:w="288" w:type="dxa"/>
            </w:tcMar>
            <w:vAlign w:val="center"/>
          </w:tcPr>
          <w:p w14:paraId="6596FAD4" w14:textId="07615523" w:rsidR="0075685A" w:rsidRPr="007D4C24" w:rsidRDefault="008440DF" w:rsidP="004308B1">
            <w:pPr>
              <w:pStyle w:val="Heading12"/>
              <w:rPr>
                <w:i w:val="0"/>
                <w:iCs/>
                <w:sz w:val="24"/>
              </w:rPr>
            </w:pPr>
            <w:r>
              <w:rPr>
                <w:i w:val="0"/>
                <w:iCs/>
                <w:sz w:val="24"/>
              </w:rPr>
              <w:t>Genre: Action/Adv</w:t>
            </w:r>
            <w:r w:rsidR="00FF77F1">
              <w:rPr>
                <w:i w:val="0"/>
                <w:iCs/>
                <w:sz w:val="24"/>
              </w:rPr>
              <w:t xml:space="preserve">enture Horror         </w:t>
            </w:r>
            <w:r w:rsidR="00C200BA">
              <w:rPr>
                <w:i w:val="0"/>
                <w:iCs/>
                <w:sz w:val="24"/>
              </w:rPr>
              <w:t>Platform: PC</w:t>
            </w:r>
            <w:r w:rsidR="00FF77F1">
              <w:rPr>
                <w:i w:val="0"/>
                <w:iCs/>
                <w:sz w:val="24"/>
              </w:rPr>
              <w:t xml:space="preserve">         </w:t>
            </w:r>
            <w:r w:rsidR="00B028AD">
              <w:rPr>
                <w:i w:val="0"/>
                <w:iCs/>
                <w:sz w:val="24"/>
              </w:rPr>
              <w:t xml:space="preserve">Rating: </w:t>
            </w:r>
            <w:r w:rsidR="00382815">
              <w:rPr>
                <w:i w:val="0"/>
                <w:iCs/>
                <w:sz w:val="24"/>
              </w:rPr>
              <w:t>Teenage Adolences</w:t>
            </w:r>
            <w:r w:rsidR="00FF77F1">
              <w:rPr>
                <w:i w:val="0"/>
                <w:iCs/>
                <w:sz w:val="24"/>
              </w:rPr>
              <w:t xml:space="preserve">       </w:t>
            </w:r>
          </w:p>
        </w:tc>
      </w:tr>
      <w:tr w:rsidR="0075685A" w:rsidRPr="009917BB" w14:paraId="04AA3091" w14:textId="77777777" w:rsidTr="00A100CA">
        <w:trPr>
          <w:jc w:val="center"/>
        </w:trPr>
        <w:tc>
          <w:tcPr>
            <w:tcW w:w="7304" w:type="dxa"/>
            <w:gridSpan w:val="2"/>
            <w:tcMar>
              <w:top w:w="360" w:type="dxa"/>
              <w:bottom w:w="360" w:type="dxa"/>
            </w:tcMar>
            <w:vAlign w:val="center"/>
          </w:tcPr>
          <w:p w14:paraId="7B87E08A" w14:textId="0C76E65A" w:rsidR="0075685A" w:rsidRPr="009917BB" w:rsidRDefault="0075685A" w:rsidP="00851B27"/>
        </w:tc>
        <w:tc>
          <w:tcPr>
            <w:tcW w:w="7096" w:type="dxa"/>
            <w:gridSpan w:val="2"/>
            <w:tcMar>
              <w:top w:w="360" w:type="dxa"/>
              <w:bottom w:w="360" w:type="dxa"/>
            </w:tcMar>
            <w:vAlign w:val="center"/>
          </w:tcPr>
          <w:p w14:paraId="2D4D2C53" w14:textId="687931C3" w:rsidR="0075685A" w:rsidRPr="009917BB" w:rsidRDefault="0075685A" w:rsidP="00851B27"/>
        </w:tc>
      </w:tr>
    </w:tbl>
    <w:p w14:paraId="1015D7F0" w14:textId="77777777" w:rsidR="00EB6CA7" w:rsidRPr="009917BB" w:rsidRDefault="00EB6CA7" w:rsidP="009F2F79"/>
    <w:sectPr w:rsidR="00EB6CA7" w:rsidRPr="009917BB" w:rsidSect="00AE5D54">
      <w:headerReference w:type="default" r:id="rId12"/>
      <w:footerReference w:type="even" r:id="rId13"/>
      <w:footerReference w:type="default" r:id="rId14"/>
      <w:footerReference w:type="first" r:id="rId15"/>
      <w:pgSz w:w="15840" w:h="24480" w:code="3"/>
      <w:pgMar w:top="72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8BBB8" w14:textId="77777777" w:rsidR="00C00B1B" w:rsidRDefault="00C00B1B">
      <w:r>
        <w:separator/>
      </w:r>
    </w:p>
    <w:p w14:paraId="5EF65C81" w14:textId="77777777" w:rsidR="00C00B1B" w:rsidRDefault="00C00B1B"/>
  </w:endnote>
  <w:endnote w:type="continuationSeparator" w:id="0">
    <w:p w14:paraId="568A4913" w14:textId="77777777" w:rsidR="00C00B1B" w:rsidRDefault="00C00B1B">
      <w:r>
        <w:continuationSeparator/>
      </w:r>
    </w:p>
    <w:p w14:paraId="12223040" w14:textId="77777777" w:rsidR="00C00B1B" w:rsidRDefault="00C00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9857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9B8439" w14:textId="77777777" w:rsidR="0087708C" w:rsidRDefault="0087708C" w:rsidP="00AA5D1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2C5D1D" w14:textId="77777777" w:rsidR="0087708C" w:rsidRDefault="0087708C" w:rsidP="00AA5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0AA34" w14:textId="77777777" w:rsidR="0087708C" w:rsidRPr="00AA5D1C" w:rsidRDefault="00AA5D1C" w:rsidP="00AA5D1C">
    <w:pPr>
      <w:pStyle w:val="Foo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63019F" wp14:editId="4B41E6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76688" cy="493776"/>
              <wp:effectExtent l="0" t="0" r="1270" b="190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76688" cy="4937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EBBF4C" w14:textId="77777777" w:rsidR="00AA5D1C" w:rsidRPr="00AA5D1C" w:rsidRDefault="00AA5D1C" w:rsidP="00AA5D1C">
                          <w:pPr>
                            <w:pStyle w:val="Footer"/>
                          </w:pPr>
                          <w:r w:rsidRPr="00AA5D1C">
                            <w:fldChar w:fldCharType="begin"/>
                          </w:r>
                          <w:r w:rsidRPr="00AA5D1C">
                            <w:instrText xml:space="preserve"> PAGE   \* MERGEFORMAT </w:instrText>
                          </w:r>
                          <w:r w:rsidRPr="00AA5D1C">
                            <w:fldChar w:fldCharType="separate"/>
                          </w:r>
                          <w:r w:rsidRPr="00AA5D1C">
                            <w:t>1</w:t>
                          </w:r>
                          <w:r w:rsidRPr="00AA5D1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63019F" id="Rectangle 2" o:spid="_x0000_s1026" style="position:absolute;left:0;text-align:left;margin-left:0;margin-top:0;width:793.45pt;height:38.9pt;z-index:-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" fillcolor="#511707 [1604]" stroked="f" strokeweight="1pt">
              <v:textbox>
                <w:txbxContent>
                  <w:p w14:paraId="23EBBF4C" w14:textId="77777777" w:rsidR="00AA5D1C" w:rsidRPr="00AA5D1C" w:rsidRDefault="00AA5D1C" w:rsidP="00AA5D1C">
                    <w:pPr>
                      <w:pStyle w:val="Footer"/>
                    </w:pPr>
                    <w:r w:rsidRPr="00AA5D1C">
                      <w:fldChar w:fldCharType="begin"/>
                    </w:r>
                    <w:r w:rsidRPr="00AA5D1C">
                      <w:instrText xml:space="preserve"> PAGE   \* MERGEFORMAT </w:instrText>
                    </w:r>
                    <w:r w:rsidRPr="00AA5D1C">
                      <w:fldChar w:fldCharType="separate"/>
                    </w:r>
                    <w:r w:rsidRPr="00AA5D1C">
                      <w:t>1</w:t>
                    </w:r>
                    <w:r w:rsidRPr="00AA5D1C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58845" w14:textId="77777777" w:rsidR="00AA5D1C" w:rsidRDefault="00AA5D1C" w:rsidP="00AA5D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40F55F" wp14:editId="69120F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76688" cy="493776"/>
              <wp:effectExtent l="0" t="0" r="1270" b="19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76688" cy="4937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EE4648" w14:textId="77777777" w:rsidR="00AA5D1C" w:rsidRPr="00AA5D1C" w:rsidRDefault="00AA5D1C" w:rsidP="00AA5D1C">
                          <w:pPr>
                            <w:pStyle w:val="Footer"/>
                          </w:pPr>
                          <w:r w:rsidRPr="00AA5D1C">
                            <w:fldChar w:fldCharType="begin"/>
                          </w:r>
                          <w:r w:rsidRPr="00AA5D1C">
                            <w:instrText xml:space="preserve"> PAGE   \* MERGEFORMAT </w:instrText>
                          </w:r>
                          <w:r w:rsidRPr="00AA5D1C">
                            <w:fldChar w:fldCharType="separate"/>
                          </w:r>
                          <w:r w:rsidRPr="00AA5D1C">
                            <w:t>1</w:t>
                          </w:r>
                          <w:r w:rsidRPr="00AA5D1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40F55F" id="Rectangle 1" o:spid="_x0000_s1027" style="position:absolute;left:0;text-align:left;margin-left:0;margin-top:0;width:793.45pt;height:38.9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" fillcolor="#511707 [1604]" stroked="f" strokeweight="1pt">
              <v:textbox>
                <w:txbxContent>
                  <w:p w14:paraId="4AEE4648" w14:textId="77777777" w:rsidR="00AA5D1C" w:rsidRPr="00AA5D1C" w:rsidRDefault="00AA5D1C" w:rsidP="00AA5D1C">
                    <w:pPr>
                      <w:pStyle w:val="Footer"/>
                    </w:pPr>
                    <w:r w:rsidRPr="00AA5D1C">
                      <w:fldChar w:fldCharType="begin"/>
                    </w:r>
                    <w:r w:rsidRPr="00AA5D1C">
                      <w:instrText xml:space="preserve"> PAGE   \* MERGEFORMAT </w:instrText>
                    </w:r>
                    <w:r w:rsidRPr="00AA5D1C">
                      <w:fldChar w:fldCharType="separate"/>
                    </w:r>
                    <w:r w:rsidRPr="00AA5D1C">
                      <w:t>1</w:t>
                    </w:r>
                    <w:r w:rsidRPr="00AA5D1C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4CDD" w14:textId="77777777" w:rsidR="00C00B1B" w:rsidRDefault="00C00B1B">
      <w:r>
        <w:separator/>
      </w:r>
    </w:p>
    <w:p w14:paraId="7EBA8775" w14:textId="77777777" w:rsidR="00C00B1B" w:rsidRDefault="00C00B1B"/>
  </w:footnote>
  <w:footnote w:type="continuationSeparator" w:id="0">
    <w:p w14:paraId="6D12928D" w14:textId="77777777" w:rsidR="00C00B1B" w:rsidRDefault="00C00B1B">
      <w:r>
        <w:continuationSeparator/>
      </w:r>
    </w:p>
    <w:p w14:paraId="7C8D0DD3" w14:textId="77777777" w:rsidR="00C00B1B" w:rsidRDefault="00C00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477" w:type="dxa"/>
      <w:tblLook w:val="04A0" w:firstRow="1" w:lastRow="0" w:firstColumn="1" w:lastColumn="0" w:noHBand="0" w:noVBand="1"/>
    </w:tblPr>
    <w:tblGrid>
      <w:gridCol w:w="2695"/>
      <w:gridCol w:w="9000"/>
      <w:gridCol w:w="2782"/>
    </w:tblGrid>
    <w:tr w:rsidR="00AE5D54" w:rsidRPr="009917BB" w14:paraId="7E2320E0" w14:textId="77777777" w:rsidTr="00792B04">
      <w:tc>
        <w:tcPr>
          <w:tcW w:w="2695" w:type="dxa"/>
          <w:tcBorders>
            <w:left w:val="single" w:sz="4" w:space="0" w:color="FFFFFF"/>
          </w:tcBorders>
          <w:tcMar>
            <w:top w:w="389" w:type="dxa"/>
            <w:left w:w="115" w:type="dxa"/>
            <w:bottom w:w="389" w:type="dxa"/>
            <w:right w:w="115" w:type="dxa"/>
          </w:tcMar>
          <w:vAlign w:val="center"/>
        </w:tcPr>
        <w:p w14:paraId="53AABAC3" w14:textId="51960FF8" w:rsidR="00AE5D54" w:rsidRPr="009917BB" w:rsidRDefault="00B95794" w:rsidP="00AE5D54">
          <w:pPr>
            <w:pStyle w:val="HeaderLeft"/>
          </w:pPr>
          <w:r>
            <w:t>September 16, 2020</w:t>
          </w:r>
        </w:p>
      </w:tc>
      <w:tc>
        <w:tcPr>
          <w:tcW w:w="9000" w:type="dxa"/>
          <w:tcMar>
            <w:top w:w="389" w:type="dxa"/>
            <w:left w:w="115" w:type="dxa"/>
            <w:bottom w:w="389" w:type="dxa"/>
            <w:right w:w="115" w:type="dxa"/>
          </w:tcMar>
          <w:vAlign w:val="center"/>
        </w:tcPr>
        <w:p w14:paraId="57CBB9A8" w14:textId="77777777" w:rsidR="00AE5D54" w:rsidRPr="009917BB" w:rsidRDefault="00C00B1B" w:rsidP="00AE5D54">
          <w:pPr>
            <w:pStyle w:val="Titlesmall"/>
          </w:pPr>
          <w:sdt>
            <w:sdtPr>
              <w:alias w:val="Title1"/>
              <w:tag w:val=""/>
              <w:id w:val="-2009197740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211A70">
                <w:t>Your</w:t>
              </w:r>
            </w:sdtContent>
          </w:sdt>
          <w:r w:rsidR="00211A70">
            <w:t xml:space="preserve"> </w:t>
          </w:r>
          <w:sdt>
            <w:sdtPr>
              <w:rPr>
                <w:rStyle w:val="Emphasis"/>
              </w:rPr>
              <w:alias w:val="Highlight word"/>
              <w:tag w:val=""/>
              <w:id w:val="-1224980649"/>
              <w:placeholder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/>
            </w:sdtPr>
            <w:sdtEndPr>
              <w:rPr>
                <w:rStyle w:val="Emphasis"/>
              </w:rPr>
            </w:sdtEndPr>
            <w:sdtContent>
              <w:r w:rsidR="00211A70" w:rsidRPr="00211A70">
                <w:rPr>
                  <w:rStyle w:val="Emphasis"/>
                </w:rPr>
                <w:t>Newspaper</w:t>
              </w:r>
            </w:sdtContent>
          </w:sdt>
          <w:r w:rsidR="00211A70">
            <w:t xml:space="preserve"> </w:t>
          </w:r>
          <w:sdt>
            <w:sdtPr>
              <w:alias w:val="Title2"/>
              <w:tag w:val=""/>
              <w:id w:val="998304449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/>
            </w:sdtPr>
            <w:sdtEndPr/>
            <w:sdtContent>
              <w:r w:rsidR="00211A70">
                <w:t>Name</w:t>
              </w:r>
            </w:sdtContent>
          </w:sdt>
        </w:p>
      </w:tc>
      <w:tc>
        <w:tcPr>
          <w:tcW w:w="2782" w:type="dxa"/>
          <w:tcBorders>
            <w:right w:val="single" w:sz="4" w:space="0" w:color="FFFFFF"/>
          </w:tcBorders>
          <w:tcMar>
            <w:top w:w="389" w:type="dxa"/>
            <w:left w:w="115" w:type="dxa"/>
            <w:bottom w:w="389" w:type="dxa"/>
            <w:right w:w="115" w:type="dxa"/>
          </w:tcMar>
          <w:vAlign w:val="center"/>
        </w:tcPr>
        <w:p w14:paraId="3D9E54AC" w14:textId="77777777" w:rsidR="00AE5D54" w:rsidRPr="009917BB" w:rsidRDefault="00C00B1B" w:rsidP="00AE5D54">
          <w:pPr>
            <w:pStyle w:val="HeaderRight"/>
          </w:pPr>
          <w:sdt>
            <w:sdtPr>
              <w:id w:val="-236789100"/>
              <w:placeholder>
                <w:docPart w:val="8062043855264E6A951A1C12FFF0EBF8"/>
              </w:placeholder>
              <w:temporary/>
              <w:showingPlcHdr/>
              <w15:appearance w15:val="hidden"/>
            </w:sdtPr>
            <w:sdtEndPr/>
            <w:sdtContent>
              <w:r w:rsidR="00AE5D54" w:rsidRPr="009917BB">
                <w:t>EDITORS NAME</w:t>
              </w:r>
              <w:r w:rsidR="00AE5D54" w:rsidRPr="009917BB">
                <w:br/>
                <w:t>YEAR OF NUMBER</w:t>
              </w:r>
            </w:sdtContent>
          </w:sdt>
        </w:p>
      </w:tc>
    </w:tr>
    <w:tr w:rsidR="00AE5D54" w:rsidRPr="009917BB" w14:paraId="39835212" w14:textId="77777777" w:rsidTr="00792B04">
      <w:tc>
        <w:tcPr>
          <w:tcW w:w="14477" w:type="dxa"/>
          <w:gridSpan w:val="3"/>
          <w:tcBorders>
            <w:left w:val="single" w:sz="4" w:space="0" w:color="FFFFFF"/>
            <w:right w:val="single" w:sz="4" w:space="0" w:color="FFFFFF"/>
          </w:tcBorders>
          <w:tcMar>
            <w:top w:w="187" w:type="dxa"/>
            <w:left w:w="115" w:type="dxa"/>
            <w:bottom w:w="187" w:type="dxa"/>
            <w:right w:w="115" w:type="dxa"/>
          </w:tcMar>
          <w:vAlign w:val="center"/>
        </w:tcPr>
        <w:p w14:paraId="24B11BC6" w14:textId="77777777" w:rsidR="00AE5D54" w:rsidRPr="009917BB" w:rsidRDefault="00C00B1B" w:rsidP="00AE5D54">
          <w:pPr>
            <w:pStyle w:val="Tagline"/>
          </w:pPr>
          <w:sdt>
            <w:sdtPr>
              <w:id w:val="-1158532806"/>
              <w:placeholder>
                <w:docPart w:val="53B95AE134804B1795A189C9899BBDA6"/>
              </w:placeholder>
              <w:temporary/>
              <w:showingPlcHdr/>
              <w15:appearance w15:val="hidden"/>
            </w:sdtPr>
            <w:sdtEndPr/>
            <w:sdtContent>
              <w:r w:rsidR="00AE5D54" w:rsidRPr="009917BB">
                <w:t>-THE DIGITAL NEWSPAPER-</w:t>
              </w:r>
            </w:sdtContent>
          </w:sdt>
        </w:p>
      </w:tc>
    </w:tr>
  </w:tbl>
  <w:p w14:paraId="7DF05FE4" w14:textId="77777777" w:rsidR="00AE5D54" w:rsidRPr="00AE5D54" w:rsidRDefault="00AE5D54" w:rsidP="00AE5D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D6A30"/>
    <w:multiLevelType w:val="hybridMultilevel"/>
    <w:tmpl w:val="1076D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94"/>
    <w:rsid w:val="000069E1"/>
    <w:rsid w:val="000115F0"/>
    <w:rsid w:val="00020900"/>
    <w:rsid w:val="00024CF2"/>
    <w:rsid w:val="00027DF1"/>
    <w:rsid w:val="00034FD9"/>
    <w:rsid w:val="0006665E"/>
    <w:rsid w:val="00082BD3"/>
    <w:rsid w:val="000A298C"/>
    <w:rsid w:val="000E3D03"/>
    <w:rsid w:val="001058B7"/>
    <w:rsid w:val="001232DF"/>
    <w:rsid w:val="001923C3"/>
    <w:rsid w:val="001D291E"/>
    <w:rsid w:val="00211A70"/>
    <w:rsid w:val="002335CE"/>
    <w:rsid w:val="0024182E"/>
    <w:rsid w:val="0024287D"/>
    <w:rsid w:val="00244F7D"/>
    <w:rsid w:val="00254E1F"/>
    <w:rsid w:val="002826A9"/>
    <w:rsid w:val="002A2068"/>
    <w:rsid w:val="002A2DE6"/>
    <w:rsid w:val="002B3FF7"/>
    <w:rsid w:val="002D29D8"/>
    <w:rsid w:val="00313C67"/>
    <w:rsid w:val="0032676E"/>
    <w:rsid w:val="0036029F"/>
    <w:rsid w:val="00372828"/>
    <w:rsid w:val="00382815"/>
    <w:rsid w:val="003860FB"/>
    <w:rsid w:val="003E28C4"/>
    <w:rsid w:val="0040086D"/>
    <w:rsid w:val="004041BA"/>
    <w:rsid w:val="004308B1"/>
    <w:rsid w:val="00467C49"/>
    <w:rsid w:val="00487DDA"/>
    <w:rsid w:val="00497EB9"/>
    <w:rsid w:val="004A2C07"/>
    <w:rsid w:val="004D2F9B"/>
    <w:rsid w:val="004F0FB0"/>
    <w:rsid w:val="0050232D"/>
    <w:rsid w:val="00521158"/>
    <w:rsid w:val="00531FB3"/>
    <w:rsid w:val="005400FA"/>
    <w:rsid w:val="0054359F"/>
    <w:rsid w:val="00571C5D"/>
    <w:rsid w:val="00576DB4"/>
    <w:rsid w:val="005D13A8"/>
    <w:rsid w:val="00640B0E"/>
    <w:rsid w:val="00665B45"/>
    <w:rsid w:val="0067331F"/>
    <w:rsid w:val="006747CF"/>
    <w:rsid w:val="00680B26"/>
    <w:rsid w:val="00682C0A"/>
    <w:rsid w:val="006852FB"/>
    <w:rsid w:val="006B7F07"/>
    <w:rsid w:val="006C1765"/>
    <w:rsid w:val="006D4605"/>
    <w:rsid w:val="006F186F"/>
    <w:rsid w:val="006F4F92"/>
    <w:rsid w:val="0075685A"/>
    <w:rsid w:val="0077702F"/>
    <w:rsid w:val="007A4959"/>
    <w:rsid w:val="007B1217"/>
    <w:rsid w:val="007D3430"/>
    <w:rsid w:val="007D4C24"/>
    <w:rsid w:val="007F6FCF"/>
    <w:rsid w:val="007F735D"/>
    <w:rsid w:val="008028BD"/>
    <w:rsid w:val="00806356"/>
    <w:rsid w:val="00822096"/>
    <w:rsid w:val="008440DF"/>
    <w:rsid w:val="0085067B"/>
    <w:rsid w:val="00851026"/>
    <w:rsid w:val="00851B27"/>
    <w:rsid w:val="00857EFA"/>
    <w:rsid w:val="0087708C"/>
    <w:rsid w:val="0089340B"/>
    <w:rsid w:val="008B4F7C"/>
    <w:rsid w:val="008B4FB2"/>
    <w:rsid w:val="008B545E"/>
    <w:rsid w:val="008B7D5D"/>
    <w:rsid w:val="008D3B9C"/>
    <w:rsid w:val="008E489D"/>
    <w:rsid w:val="008F0CDA"/>
    <w:rsid w:val="009028CF"/>
    <w:rsid w:val="009050EE"/>
    <w:rsid w:val="00906436"/>
    <w:rsid w:val="00923392"/>
    <w:rsid w:val="00943887"/>
    <w:rsid w:val="00962953"/>
    <w:rsid w:val="00966D87"/>
    <w:rsid w:val="009853D3"/>
    <w:rsid w:val="00990645"/>
    <w:rsid w:val="009917BB"/>
    <w:rsid w:val="00997619"/>
    <w:rsid w:val="009B13C0"/>
    <w:rsid w:val="009C009A"/>
    <w:rsid w:val="009F2F79"/>
    <w:rsid w:val="009F5762"/>
    <w:rsid w:val="00A04EDD"/>
    <w:rsid w:val="00A100CA"/>
    <w:rsid w:val="00A12A44"/>
    <w:rsid w:val="00A14DE9"/>
    <w:rsid w:val="00A14F8E"/>
    <w:rsid w:val="00A2588D"/>
    <w:rsid w:val="00A54A53"/>
    <w:rsid w:val="00A565BE"/>
    <w:rsid w:val="00A56964"/>
    <w:rsid w:val="00A620D3"/>
    <w:rsid w:val="00A62585"/>
    <w:rsid w:val="00A9325D"/>
    <w:rsid w:val="00A9662F"/>
    <w:rsid w:val="00AA27E9"/>
    <w:rsid w:val="00AA5D1C"/>
    <w:rsid w:val="00AB2032"/>
    <w:rsid w:val="00AE5D54"/>
    <w:rsid w:val="00AF47C0"/>
    <w:rsid w:val="00B028AD"/>
    <w:rsid w:val="00B13E17"/>
    <w:rsid w:val="00B2335F"/>
    <w:rsid w:val="00B24761"/>
    <w:rsid w:val="00B62C3A"/>
    <w:rsid w:val="00B6464B"/>
    <w:rsid w:val="00B8732B"/>
    <w:rsid w:val="00B90CB9"/>
    <w:rsid w:val="00B95794"/>
    <w:rsid w:val="00BB3903"/>
    <w:rsid w:val="00BC05EC"/>
    <w:rsid w:val="00BC591F"/>
    <w:rsid w:val="00C00B1B"/>
    <w:rsid w:val="00C025AC"/>
    <w:rsid w:val="00C12F81"/>
    <w:rsid w:val="00C200BA"/>
    <w:rsid w:val="00C63C9B"/>
    <w:rsid w:val="00C72AE1"/>
    <w:rsid w:val="00CA2061"/>
    <w:rsid w:val="00CA7021"/>
    <w:rsid w:val="00CB3078"/>
    <w:rsid w:val="00CC0499"/>
    <w:rsid w:val="00CC4DFF"/>
    <w:rsid w:val="00CE1624"/>
    <w:rsid w:val="00D00D38"/>
    <w:rsid w:val="00D01D0F"/>
    <w:rsid w:val="00D14D60"/>
    <w:rsid w:val="00D157B9"/>
    <w:rsid w:val="00D26DE7"/>
    <w:rsid w:val="00D636DC"/>
    <w:rsid w:val="00D80425"/>
    <w:rsid w:val="00D85AE4"/>
    <w:rsid w:val="00DA04C6"/>
    <w:rsid w:val="00DA1AA5"/>
    <w:rsid w:val="00DA5E0D"/>
    <w:rsid w:val="00DC5DF7"/>
    <w:rsid w:val="00DD23FA"/>
    <w:rsid w:val="00E30A95"/>
    <w:rsid w:val="00E315A2"/>
    <w:rsid w:val="00E3304B"/>
    <w:rsid w:val="00E74DCD"/>
    <w:rsid w:val="00E81868"/>
    <w:rsid w:val="00EA4433"/>
    <w:rsid w:val="00EB6CA7"/>
    <w:rsid w:val="00EE514E"/>
    <w:rsid w:val="00F22537"/>
    <w:rsid w:val="00F52A15"/>
    <w:rsid w:val="00F54ED5"/>
    <w:rsid w:val="00F637AF"/>
    <w:rsid w:val="00F70AAF"/>
    <w:rsid w:val="00F97A4E"/>
    <w:rsid w:val="00FA1683"/>
    <w:rsid w:val="00FD3A7D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C5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D3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82E"/>
    <w:pPr>
      <w:ind w:firstLine="0"/>
      <w:outlineLvl w:val="0"/>
    </w:pPr>
    <w:rPr>
      <w:rFonts w:asciiTheme="majorHAnsi" w:hAnsiTheme="majorHAnsi"/>
      <w:b/>
      <w:caps/>
      <w:sz w:val="144"/>
      <w:szCs w:val="9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182E"/>
    <w:pPr>
      <w:ind w:firstLine="0"/>
      <w:outlineLvl w:val="1"/>
    </w:pPr>
    <w:rPr>
      <w:rFonts w:asciiTheme="majorHAnsi" w:hAnsiTheme="majorHAnsi"/>
      <w:caps/>
      <w:sz w:val="52"/>
      <w:szCs w:val="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B13C0"/>
    <w:pPr>
      <w:ind w:firstLine="0"/>
      <w:jc w:val="center"/>
      <w:outlineLvl w:val="2"/>
    </w:pPr>
    <w:rPr>
      <w:rFonts w:asciiTheme="majorHAnsi" w:hAnsiTheme="majorHAnsi" w:cstheme="majorHAnsi"/>
      <w:b/>
      <w:caps/>
      <w:noProof/>
      <w:sz w:val="144"/>
      <w:szCs w:val="9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40B0E"/>
    <w:pPr>
      <w:ind w:firstLine="0"/>
      <w:jc w:val="center"/>
      <w:outlineLvl w:val="3"/>
    </w:pPr>
    <w:rPr>
      <w:rFonts w:asciiTheme="majorHAnsi" w:hAnsiTheme="majorHAnsi" w:cstheme="minorHAnsi"/>
      <w:i/>
      <w:caps/>
      <w:noProof/>
      <w:color w:val="FFFFFF" w:themeColor="background1"/>
      <w:sz w:val="56"/>
      <w:szCs w:val="4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51B27"/>
    <w:pPr>
      <w:autoSpaceDE w:val="0"/>
      <w:autoSpaceDN w:val="0"/>
      <w:adjustRightInd w:val="0"/>
      <w:ind w:firstLine="0"/>
      <w:outlineLvl w:val="4"/>
    </w:pPr>
    <w:rPr>
      <w:rFonts w:asciiTheme="majorHAnsi" w:hAnsiTheme="majorHAnsi" w:cs="Times New Roman"/>
      <w:b/>
      <w:bCs/>
      <w:i/>
      <w:caps/>
      <w:color w:val="FFFFFF" w:themeColor="background1"/>
      <w:sz w:val="160"/>
      <w:szCs w:val="96"/>
      <w14:textOutline w14:w="9525" w14:cap="rnd" w14:cmpd="sng" w14:algn="ctr">
        <w14:noFill/>
        <w14:prstDash w14:val="solid"/>
        <w14:bevel/>
      </w14:textOutline>
    </w:rPr>
  </w:style>
  <w:style w:type="paragraph" w:styleId="Heading6">
    <w:name w:val="heading 6"/>
    <w:basedOn w:val="Normal"/>
    <w:next w:val="Normal"/>
    <w:link w:val="Heading6Char"/>
    <w:uiPriority w:val="9"/>
    <w:qFormat/>
    <w:rsid w:val="00851B27"/>
    <w:pPr>
      <w:autoSpaceDE w:val="0"/>
      <w:autoSpaceDN w:val="0"/>
      <w:adjustRightInd w:val="0"/>
      <w:spacing w:after="240"/>
      <w:ind w:firstLine="0"/>
      <w:outlineLvl w:val="5"/>
    </w:pPr>
    <w:rPr>
      <w:rFonts w:asciiTheme="majorHAnsi" w:hAnsiTheme="majorHAnsi" w:cs="Arial"/>
      <w:caps/>
      <w:color w:val="FFFFFF" w:themeColor="background1"/>
      <w:sz w:val="44"/>
      <w:szCs w:val="36"/>
      <w14:textOutline w14:w="9525" w14:cap="rnd" w14:cmpd="sng" w14:algn="ctr">
        <w14:noFill/>
        <w14:prstDash w14:val="solid"/>
        <w14:bevel/>
      </w14:textOutline>
    </w:rPr>
  </w:style>
  <w:style w:type="paragraph" w:styleId="Heading7">
    <w:name w:val="heading 7"/>
    <w:basedOn w:val="Normal"/>
    <w:next w:val="Normal"/>
    <w:link w:val="Heading7Char"/>
    <w:uiPriority w:val="9"/>
    <w:qFormat/>
    <w:rsid w:val="00851B27"/>
    <w:pPr>
      <w:ind w:left="432" w:firstLine="0"/>
      <w:jc w:val="center"/>
      <w:outlineLvl w:val="6"/>
    </w:pPr>
    <w:rPr>
      <w:rFonts w:asciiTheme="majorHAnsi" w:hAnsiTheme="majorHAnsi" w:cs="Times New Roman"/>
      <w:b/>
      <w:bCs/>
      <w:caps/>
      <w:color w:val="000000" w:themeColor="text1"/>
      <w:sz w:val="96"/>
      <w:szCs w:val="96"/>
      <w14:textOutline w14:w="9525" w14:cap="rnd" w14:cmpd="sng" w14:algn="ctr">
        <w14:noFill/>
        <w14:prstDash w14:val="solid"/>
        <w14:bevel/>
      </w14:textOutline>
    </w:rPr>
  </w:style>
  <w:style w:type="paragraph" w:styleId="Heading8">
    <w:name w:val="heading 8"/>
    <w:basedOn w:val="Normal"/>
    <w:next w:val="Normal"/>
    <w:link w:val="Heading8Char"/>
    <w:uiPriority w:val="9"/>
    <w:qFormat/>
    <w:rsid w:val="00851B27"/>
    <w:pPr>
      <w:ind w:firstLine="0"/>
      <w:jc w:val="center"/>
      <w:outlineLvl w:val="7"/>
    </w:pPr>
    <w:rPr>
      <w:rFonts w:asciiTheme="majorHAnsi" w:hAnsiTheme="majorHAnsi" w:cs="Arial"/>
      <w:i/>
      <w:caps/>
      <w:color w:val="7B230B" w:themeColor="accent1" w:themeShade="BF"/>
      <w:sz w:val="56"/>
      <w:szCs w:val="36"/>
      <w14:textOutline w14:w="9525" w14:cap="rnd" w14:cmpd="sng" w14:algn="ctr">
        <w14:noFill/>
        <w14:prstDash w14:val="solid"/>
        <w14:bevel/>
      </w14:textOutline>
    </w:rPr>
  </w:style>
  <w:style w:type="paragraph" w:styleId="Heading9">
    <w:name w:val="heading 9"/>
    <w:basedOn w:val="Normal"/>
    <w:next w:val="Normal"/>
    <w:link w:val="Heading9Char"/>
    <w:uiPriority w:val="9"/>
    <w:qFormat/>
    <w:rsid w:val="000E3D03"/>
    <w:pPr>
      <w:keepNext/>
      <w:keepLines/>
      <w:ind w:firstLine="0"/>
      <w:jc w:val="center"/>
      <w:outlineLvl w:val="8"/>
    </w:pPr>
    <w:rPr>
      <w:rFonts w:asciiTheme="majorHAnsi" w:eastAsiaTheme="majorEastAsia" w:hAnsiTheme="majorHAnsi" w:cstheme="majorBidi"/>
      <w:iCs/>
      <w:caps/>
      <w:sz w:val="14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5685A"/>
    <w:pPr>
      <w:tabs>
        <w:tab w:val="center" w:pos="4680"/>
        <w:tab w:val="right" w:pos="9360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49"/>
  </w:style>
  <w:style w:type="paragraph" w:styleId="Footer">
    <w:name w:val="footer"/>
    <w:basedOn w:val="Normal"/>
    <w:link w:val="FooterChar"/>
    <w:uiPriority w:val="99"/>
    <w:semiHidden/>
    <w:rsid w:val="0075685A"/>
    <w:pPr>
      <w:tabs>
        <w:tab w:val="center" w:pos="4680"/>
        <w:tab w:val="right" w:pos="9360"/>
      </w:tabs>
      <w:ind w:right="634" w:firstLine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49"/>
  </w:style>
  <w:style w:type="character" w:styleId="PageNumber">
    <w:name w:val="page number"/>
    <w:basedOn w:val="DefaultParagraphFont"/>
    <w:uiPriority w:val="99"/>
    <w:semiHidden/>
    <w:unhideWhenUsed/>
    <w:rsid w:val="0087708C"/>
  </w:style>
  <w:style w:type="character" w:styleId="PlaceholderText">
    <w:name w:val="Placeholder Text"/>
    <w:basedOn w:val="DefaultParagraphFont"/>
    <w:uiPriority w:val="99"/>
    <w:semiHidden/>
    <w:rsid w:val="006F4F9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4605"/>
    <w:pPr>
      <w:ind w:firstLine="0"/>
      <w:jc w:val="center"/>
    </w:pPr>
    <w:rPr>
      <w:rFonts w:asciiTheme="majorHAnsi" w:hAnsiTheme="majorHAnsi"/>
      <w:caps/>
      <w:color w:val="FFFFFF" w:themeColor="background1"/>
      <w:sz w:val="110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6D4605"/>
    <w:rPr>
      <w:rFonts w:asciiTheme="majorHAnsi" w:hAnsiTheme="majorHAnsi"/>
      <w:caps/>
      <w:color w:val="FFFFFF" w:themeColor="background1"/>
      <w:sz w:val="110"/>
      <w:szCs w:val="110"/>
    </w:rPr>
  </w:style>
  <w:style w:type="character" w:customStyle="1" w:styleId="Heading1Char">
    <w:name w:val="Heading 1 Char"/>
    <w:basedOn w:val="DefaultParagraphFont"/>
    <w:link w:val="Heading1"/>
    <w:uiPriority w:val="9"/>
    <w:rsid w:val="0024182E"/>
    <w:rPr>
      <w:rFonts w:asciiTheme="majorHAnsi" w:hAnsiTheme="majorHAnsi"/>
      <w:b/>
      <w:caps/>
      <w:sz w:val="144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24182E"/>
    <w:rPr>
      <w:rFonts w:asciiTheme="majorHAnsi" w:hAnsiTheme="majorHAnsi"/>
      <w:caps/>
      <w:sz w:val="52"/>
      <w:szCs w:val="96"/>
    </w:rPr>
  </w:style>
  <w:style w:type="paragraph" w:customStyle="1" w:styleId="HeaderRight">
    <w:name w:val="Header Right"/>
    <w:basedOn w:val="Normal"/>
    <w:uiPriority w:val="11"/>
    <w:qFormat/>
    <w:rsid w:val="00851B27"/>
    <w:pPr>
      <w:autoSpaceDE w:val="0"/>
      <w:autoSpaceDN w:val="0"/>
      <w:adjustRightInd w:val="0"/>
      <w:spacing w:line="288" w:lineRule="auto"/>
      <w:ind w:firstLine="0"/>
      <w:contextualSpacing/>
      <w:jc w:val="center"/>
      <w:textAlignment w:val="center"/>
    </w:pPr>
    <w:rPr>
      <w:rFonts w:asciiTheme="majorHAnsi" w:eastAsiaTheme="minorEastAsia" w:hAnsiTheme="majorHAnsi" w:cstheme="minorHAnsi"/>
      <w:caps/>
      <w:sz w:val="21"/>
      <w:szCs w:val="21"/>
      <w:lang w:eastAsia="ja-JP"/>
    </w:rPr>
  </w:style>
  <w:style w:type="paragraph" w:customStyle="1" w:styleId="HeaderLeft">
    <w:name w:val="Header Left"/>
    <w:basedOn w:val="Normal"/>
    <w:uiPriority w:val="11"/>
    <w:qFormat/>
    <w:rsid w:val="0075685A"/>
    <w:pPr>
      <w:ind w:firstLine="0"/>
      <w:jc w:val="center"/>
    </w:pPr>
  </w:style>
  <w:style w:type="paragraph" w:customStyle="1" w:styleId="Tagline">
    <w:name w:val="Tagline"/>
    <w:basedOn w:val="Normal"/>
    <w:uiPriority w:val="11"/>
    <w:qFormat/>
    <w:rsid w:val="00851B27"/>
    <w:pPr>
      <w:ind w:firstLine="0"/>
      <w:jc w:val="center"/>
    </w:pPr>
    <w:rPr>
      <w:rFonts w:asciiTheme="majorHAnsi" w:hAnsiTheme="majorHAnsi" w:cs="Arial"/>
      <w:bCs/>
      <w:caps/>
      <w:color w:val="262626" w:themeColor="text1" w:themeTint="D9"/>
      <w:spacing w:val="28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rsid w:val="009B13C0"/>
    <w:rPr>
      <w:rFonts w:asciiTheme="majorHAnsi" w:hAnsiTheme="majorHAnsi" w:cstheme="majorHAnsi"/>
      <w:b/>
      <w:caps/>
      <w:noProof/>
      <w:sz w:val="144"/>
      <w:szCs w:val="96"/>
    </w:rPr>
  </w:style>
  <w:style w:type="character" w:customStyle="1" w:styleId="Heading4Char">
    <w:name w:val="Heading 4 Char"/>
    <w:basedOn w:val="DefaultParagraphFont"/>
    <w:link w:val="Heading4"/>
    <w:uiPriority w:val="9"/>
    <w:rsid w:val="00640B0E"/>
    <w:rPr>
      <w:rFonts w:asciiTheme="majorHAnsi" w:hAnsiTheme="majorHAnsi" w:cstheme="minorHAnsi"/>
      <w:i/>
      <w:caps/>
      <w:noProof/>
      <w:color w:val="FFFFFF" w:themeColor="background1"/>
      <w:sz w:val="56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6B7F07"/>
    <w:pPr>
      <w:ind w:firstLine="0"/>
      <w:jc w:val="center"/>
    </w:pPr>
    <w:rPr>
      <w:rFonts w:cstheme="majorHAnsi"/>
      <w:b/>
      <w:i/>
      <w:noProof/>
      <w:color w:val="000F64" w:themeColor="accent2"/>
      <w:sz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QuoteChar">
    <w:name w:val="Quote Char"/>
    <w:basedOn w:val="DefaultParagraphFont"/>
    <w:link w:val="Quote"/>
    <w:uiPriority w:val="29"/>
    <w:rsid w:val="006B7F07"/>
    <w:rPr>
      <w:rFonts w:cstheme="majorHAnsi"/>
      <w:b/>
      <w:i/>
      <w:noProof/>
      <w:color w:val="000F64" w:themeColor="accent2"/>
      <w:sz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851B27"/>
    <w:rPr>
      <w:rFonts w:asciiTheme="majorHAnsi" w:hAnsiTheme="majorHAnsi" w:cs="Times New Roman"/>
      <w:b/>
      <w:bCs/>
      <w:i/>
      <w:caps/>
      <w:color w:val="FFFFFF" w:themeColor="background1"/>
      <w:sz w:val="160"/>
      <w:szCs w:val="9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rsid w:val="00851B27"/>
    <w:rPr>
      <w:rFonts w:asciiTheme="majorHAnsi" w:hAnsiTheme="majorHAnsi" w:cs="Arial"/>
      <w:caps/>
      <w:color w:val="FFFFFF" w:themeColor="background1"/>
      <w:sz w:val="44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7Char">
    <w:name w:val="Heading 7 Char"/>
    <w:basedOn w:val="DefaultParagraphFont"/>
    <w:link w:val="Heading7"/>
    <w:uiPriority w:val="9"/>
    <w:rsid w:val="00851B27"/>
    <w:rPr>
      <w:rFonts w:asciiTheme="majorHAnsi" w:hAnsiTheme="majorHAnsi" w:cs="Times New Roman"/>
      <w:b/>
      <w:bCs/>
      <w:caps/>
      <w:color w:val="000000" w:themeColor="text1"/>
      <w:sz w:val="96"/>
      <w:szCs w:val="9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8Char">
    <w:name w:val="Heading 8 Char"/>
    <w:basedOn w:val="DefaultParagraphFont"/>
    <w:link w:val="Heading8"/>
    <w:uiPriority w:val="9"/>
    <w:rsid w:val="00851B27"/>
    <w:rPr>
      <w:rFonts w:asciiTheme="majorHAnsi" w:hAnsiTheme="majorHAnsi" w:cs="Arial"/>
      <w:i/>
      <w:caps/>
      <w:color w:val="7B230B" w:themeColor="accent1" w:themeShade="BF"/>
      <w:sz w:val="5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Images">
    <w:name w:val="Images"/>
    <w:basedOn w:val="Normal"/>
    <w:uiPriority w:val="11"/>
    <w:qFormat/>
    <w:rsid w:val="0024182E"/>
    <w:pPr>
      <w:ind w:firstLine="0"/>
    </w:pPr>
    <w:rPr>
      <w:noProof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5685A"/>
    <w:pPr>
      <w:numPr>
        <w:ilvl w:val="1"/>
      </w:numPr>
      <w:spacing w:after="160"/>
      <w:ind w:firstLine="3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B13C0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Navigation">
    <w:name w:val="Navigation"/>
    <w:basedOn w:val="Normal"/>
    <w:uiPriority w:val="11"/>
    <w:qFormat/>
    <w:rsid w:val="00851B27"/>
    <w:pPr>
      <w:jc w:val="center"/>
    </w:pPr>
    <w:rPr>
      <w:b/>
      <w:caps/>
      <w:color w:val="FFFFFF" w:themeColor="background1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E3D03"/>
    <w:rPr>
      <w:rFonts w:asciiTheme="majorHAnsi" w:eastAsiaTheme="majorEastAsia" w:hAnsiTheme="majorHAnsi" w:cstheme="majorBidi"/>
      <w:iCs/>
      <w:caps/>
      <w:sz w:val="144"/>
      <w:szCs w:val="21"/>
    </w:rPr>
  </w:style>
  <w:style w:type="paragraph" w:customStyle="1" w:styleId="Heading10">
    <w:name w:val="Heading 10"/>
    <w:basedOn w:val="Normal"/>
    <w:next w:val="Normal"/>
    <w:link w:val="Heading10Char"/>
    <w:uiPriority w:val="10"/>
    <w:qFormat/>
    <w:rsid w:val="00CA2061"/>
    <w:pPr>
      <w:ind w:firstLine="0"/>
      <w:jc w:val="center"/>
    </w:pPr>
    <w:rPr>
      <w:rFonts w:asciiTheme="majorHAnsi" w:hAnsiTheme="majorHAnsi"/>
      <w:caps/>
      <w:sz w:val="52"/>
    </w:rPr>
  </w:style>
  <w:style w:type="paragraph" w:customStyle="1" w:styleId="Heading11">
    <w:name w:val="Heading 11"/>
    <w:basedOn w:val="Normal"/>
    <w:link w:val="Heading11Char"/>
    <w:uiPriority w:val="10"/>
    <w:qFormat/>
    <w:rsid w:val="000E3D03"/>
    <w:pPr>
      <w:ind w:firstLine="0"/>
    </w:pPr>
    <w:rPr>
      <w:rFonts w:asciiTheme="majorHAnsi" w:hAnsiTheme="majorHAnsi"/>
      <w:b/>
      <w:i/>
      <w:caps/>
      <w:sz w:val="96"/>
    </w:rPr>
  </w:style>
  <w:style w:type="character" w:customStyle="1" w:styleId="Heading10Char">
    <w:name w:val="Heading 10 Char"/>
    <w:basedOn w:val="DefaultParagraphFont"/>
    <w:link w:val="Heading10"/>
    <w:uiPriority w:val="10"/>
    <w:rsid w:val="00CA2061"/>
    <w:rPr>
      <w:rFonts w:asciiTheme="majorHAnsi" w:hAnsiTheme="majorHAnsi"/>
      <w:caps/>
      <w:sz w:val="52"/>
    </w:rPr>
  </w:style>
  <w:style w:type="paragraph" w:customStyle="1" w:styleId="Heading12">
    <w:name w:val="Heading 12"/>
    <w:basedOn w:val="Normal"/>
    <w:next w:val="Normal"/>
    <w:link w:val="Heading12Char"/>
    <w:uiPriority w:val="10"/>
    <w:qFormat/>
    <w:rsid w:val="000E3D03"/>
    <w:pPr>
      <w:ind w:firstLine="0"/>
    </w:pPr>
    <w:rPr>
      <w:rFonts w:asciiTheme="majorHAnsi" w:hAnsiTheme="majorHAnsi"/>
      <w:i/>
      <w:caps/>
      <w:color w:val="7B230B" w:themeColor="accent1" w:themeShade="BF"/>
      <w:sz w:val="96"/>
    </w:rPr>
  </w:style>
  <w:style w:type="character" w:customStyle="1" w:styleId="Heading11Char">
    <w:name w:val="Heading 11 Char"/>
    <w:basedOn w:val="DefaultParagraphFont"/>
    <w:link w:val="Heading11"/>
    <w:uiPriority w:val="10"/>
    <w:rsid w:val="000E3D03"/>
    <w:rPr>
      <w:rFonts w:asciiTheme="majorHAnsi" w:hAnsiTheme="majorHAnsi"/>
      <w:b/>
      <w:i/>
      <w:caps/>
      <w:sz w:val="96"/>
    </w:rPr>
  </w:style>
  <w:style w:type="paragraph" w:customStyle="1" w:styleId="Titlesmall">
    <w:name w:val="Title small"/>
    <w:basedOn w:val="Normal"/>
    <w:next w:val="Normal"/>
    <w:link w:val="TitlesmallChar"/>
    <w:uiPriority w:val="10"/>
    <w:qFormat/>
    <w:rsid w:val="00313C67"/>
    <w:pPr>
      <w:ind w:firstLine="0"/>
      <w:jc w:val="center"/>
    </w:pPr>
    <w:rPr>
      <w:rFonts w:asciiTheme="majorHAnsi" w:hAnsiTheme="majorHAnsi"/>
      <w:caps/>
      <w:sz w:val="60"/>
    </w:rPr>
  </w:style>
  <w:style w:type="character" w:customStyle="1" w:styleId="Heading12Char">
    <w:name w:val="Heading 12 Char"/>
    <w:basedOn w:val="DefaultParagraphFont"/>
    <w:link w:val="Heading12"/>
    <w:uiPriority w:val="10"/>
    <w:rsid w:val="000E3D03"/>
    <w:rPr>
      <w:rFonts w:asciiTheme="majorHAnsi" w:hAnsiTheme="majorHAnsi"/>
      <w:i/>
      <w:caps/>
      <w:color w:val="7B230B" w:themeColor="accent1" w:themeShade="BF"/>
      <w:sz w:val="96"/>
    </w:rPr>
  </w:style>
  <w:style w:type="character" w:styleId="Emphasis">
    <w:name w:val="Emphasis"/>
    <w:basedOn w:val="DefaultParagraphFont"/>
    <w:uiPriority w:val="20"/>
    <w:qFormat/>
    <w:rsid w:val="008B545E"/>
    <w:rPr>
      <w:b/>
      <w:i w:val="0"/>
      <w:iCs/>
      <w:color w:val="521807" w:themeColor="accent1" w:themeShade="80"/>
    </w:rPr>
  </w:style>
  <w:style w:type="character" w:customStyle="1" w:styleId="TitlesmallChar">
    <w:name w:val="Title small Char"/>
    <w:basedOn w:val="DefaultParagraphFont"/>
    <w:link w:val="Titlesmall"/>
    <w:uiPriority w:val="10"/>
    <w:rsid w:val="00FD3A7D"/>
    <w:rPr>
      <w:rFonts w:asciiTheme="majorHAnsi" w:hAnsiTheme="majorHAnsi"/>
      <w:caps/>
      <w:sz w:val="60"/>
    </w:rPr>
  </w:style>
  <w:style w:type="paragraph" w:customStyle="1" w:styleId="Normallight">
    <w:name w:val="Normal light"/>
    <w:basedOn w:val="Normal"/>
    <w:link w:val="NormallightChar"/>
    <w:qFormat/>
    <w:rsid w:val="00851B27"/>
    <w:rPr>
      <w:color w:val="FFFFFF" w:themeColor="background1"/>
    </w:rPr>
  </w:style>
  <w:style w:type="character" w:customStyle="1" w:styleId="NormallightChar">
    <w:name w:val="Normal light Char"/>
    <w:basedOn w:val="DefaultParagraphFont"/>
    <w:link w:val="Normallight"/>
    <w:rsid w:val="00851B27"/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qFormat/>
    <w:rsid w:val="0068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3\AppData\Roaming\Microsoft\Templates\Lifestyle%20news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62043855264E6A951A1C12FFF0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4C9BC-6930-4A4A-B52D-1725141D3660}"/>
      </w:docPartPr>
      <w:docPartBody>
        <w:p w:rsidR="00966B17" w:rsidRPr="009917BB" w:rsidRDefault="001A7C2E" w:rsidP="0075685A">
          <w:r w:rsidRPr="009917BB">
            <w:t xml:space="preserve">Lorem ipsum dolor sit amet, consectetuer adipiscing elit. </w:t>
          </w:r>
          <w:r w:rsidRPr="008B4FB2">
            <w:rPr>
              <w:lang w:val="it-IT"/>
            </w:rPr>
            <w:t xml:space="preserve">Maecenas porttitor congue massa. Fusce posuere, magna sed pulvinar ultricies, purus lectus malesuada libero, sit amet commodo magna eros quis urna. Nunc viverra imperdiet enim. Fusce est. Vivamus a tellus. Pellentesque habitant morbi tristique senectus et </w:t>
          </w:r>
          <w:r w:rsidRPr="008B4FB2">
            <w:rPr>
              <w:lang w:val="it-IT"/>
            </w:rPr>
            <w:t xml:space="preserve">netus et malesuada fames ac turpis egestas. </w:t>
          </w:r>
          <w:r w:rsidRPr="009917BB">
            <w:t>Proin pharetra nonummy pede. Mauris et orci. Aenean nec lorem.</w:t>
          </w:r>
        </w:p>
        <w:p w:rsidR="00966B17" w:rsidRPr="009917BB" w:rsidRDefault="001A7C2E" w:rsidP="0075685A">
          <w:r w:rsidRPr="009917BB">
            <w:t>In porttitor. Donec laoreet nonummy augue. Suspendisse dui purus, scelerisque at, vulputate vitae, pretium mattis, nunc. Mauris eget neque at sem ven</w:t>
          </w:r>
          <w:r w:rsidRPr="009917BB">
            <w:t xml:space="preserve">enatis eleifend. Ut nonummy. Fusce aliquet pede non pede. Suspendisse dapibus lorem mus. </w:t>
          </w:r>
        </w:p>
        <w:p w:rsidR="00000000" w:rsidRDefault="001A7C2E">
          <w:pPr>
            <w:pStyle w:val="8062043855264E6A951A1C12FFF0EBF8"/>
          </w:pPr>
          <w:r w:rsidRPr="009917BB">
            <w:t>Cras faucibus condimentum odio. eros quis egestas Suspendisse duipurus, scelerisque at, vulputate vitae, pretium mattis, nunc. Mauris eget neque at sem venenatis elei</w:t>
          </w:r>
          <w:r w:rsidRPr="009917BB">
            <w:t xml:space="preserve">fend. </w:t>
          </w:r>
        </w:p>
      </w:docPartBody>
    </w:docPart>
    <w:docPart>
      <w:docPartPr>
        <w:name w:val="53B95AE134804B1795A189C9899B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9CAA8-DE0F-4206-99B2-A47B31CE6866}"/>
      </w:docPartPr>
      <w:docPartBody>
        <w:p w:rsidR="00966B17" w:rsidRPr="009917BB" w:rsidRDefault="001A7C2E" w:rsidP="004041BA">
          <w:r w:rsidRPr="009917BB">
            <w:t xml:space="preserve">Lorem ipsum dolor sit amet, consectetuer adipiscing elit. </w:t>
          </w:r>
          <w:r w:rsidRPr="008B4FB2">
            <w:rPr>
              <w:lang w:val="it-IT"/>
            </w:rPr>
            <w:t>Maecenas porttitor congue massa. Fusce posuere, magna sed pulvinar ultricies, purus lectus malesuada libero, sit amet commodo magna eros quis urna. Nunc viverra imperdiet enim. Fusce est. V</w:t>
          </w:r>
          <w:r w:rsidRPr="008B4FB2">
            <w:rPr>
              <w:lang w:val="it-IT"/>
            </w:rPr>
            <w:t xml:space="preserve">ivamus a tellus. Pellentesque habitant morbi tristique senectus et netus et malesuada fames ac turpis egestas. </w:t>
          </w:r>
          <w:r w:rsidRPr="009917BB">
            <w:t>Proin pharetra nonummy pede. Mauris et orci. Aenean nec lorem.</w:t>
          </w:r>
        </w:p>
        <w:p w:rsidR="00966B17" w:rsidRPr="009917BB" w:rsidRDefault="001A7C2E" w:rsidP="004041BA">
          <w:r w:rsidRPr="009917BB">
            <w:t xml:space="preserve">In porttitor. Donec laoreet nonummy augue. Suspendisse dui purus, scelerisque at, </w:t>
          </w:r>
          <w:r w:rsidRPr="009917BB">
            <w:t xml:space="preserve">vulputate vitae, pretium mattis, nunc. Ut nonummy. Fusce aliquet pede non pede. Suspendisse dapibus lorem mus. </w:t>
          </w:r>
        </w:p>
        <w:p w:rsidR="00000000" w:rsidRDefault="001A7C2E">
          <w:pPr>
            <w:pStyle w:val="53B95AE134804B1795A189C9899BBDA6"/>
          </w:pPr>
          <w:r w:rsidRPr="009917BB">
            <w:t>Cras faucibus condimentum odio. eros quis egestas Suspendisse duipurus, scelerisque at, vulputate vitae, pretium mattis, nunc. Mauris eget neque</w:t>
          </w:r>
          <w:r w:rsidRPr="009917BB">
            <w:t xml:space="preserve"> at sem venenatis eleifend.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E"/>
    <w:rsid w:val="001A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 w:line="240" w:lineRule="auto"/>
      <w:outlineLvl w:val="1"/>
    </w:pPr>
    <w:rPr>
      <w:rFonts w:asciiTheme="majorHAnsi" w:eastAsiaTheme="minorHAnsi" w:hAnsiTheme="majorHAnsi"/>
      <w:caps/>
      <w:sz w:val="52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40E26E46645D7ACBECBD249295157">
    <w:name w:val="F6B40E26E46645D7ACBECBD249295157"/>
  </w:style>
  <w:style w:type="paragraph" w:customStyle="1" w:styleId="522A7217084E4D2BA01A5B81691D37B8">
    <w:name w:val="522A7217084E4D2BA01A5B81691D37B8"/>
  </w:style>
  <w:style w:type="paragraph" w:customStyle="1" w:styleId="3EE645FC5FC6448C8494E6810D846611">
    <w:name w:val="3EE645FC5FC6448C8494E6810D846611"/>
  </w:style>
  <w:style w:type="paragraph" w:customStyle="1" w:styleId="9701260EAFC9497B9A19B21FE85BD064">
    <w:name w:val="9701260EAFC9497B9A19B21FE85BD064"/>
  </w:style>
  <w:style w:type="paragraph" w:customStyle="1" w:styleId="40CDD82E219140D38062B694B958C7DF">
    <w:name w:val="40CDD82E219140D38062B694B958C7DF"/>
  </w:style>
  <w:style w:type="paragraph" w:customStyle="1" w:styleId="8116B407D21E4BEAA5C4CE32DB76DD7D">
    <w:name w:val="8116B407D21E4BEAA5C4CE32DB76DD7D"/>
  </w:style>
  <w:style w:type="paragraph" w:customStyle="1" w:styleId="1E39454C86B841DA93DE3E5D2A471274">
    <w:name w:val="1E39454C86B841DA93DE3E5D2A471274"/>
  </w:style>
  <w:style w:type="paragraph" w:customStyle="1" w:styleId="D681BD0542AC465DA91470934BC88D22">
    <w:name w:val="D681BD0542AC465DA91470934BC88D22"/>
  </w:style>
  <w:style w:type="paragraph" w:customStyle="1" w:styleId="D161EE9163914771B87B636C8302C97E">
    <w:name w:val="D161EE9163914771B87B636C8302C97E"/>
  </w:style>
  <w:style w:type="paragraph" w:customStyle="1" w:styleId="2536031AA6A44F1991A7BB6102EE0DAA">
    <w:name w:val="2536031AA6A44F1991A7BB6102EE0DAA"/>
  </w:style>
  <w:style w:type="paragraph" w:customStyle="1" w:styleId="C8C9657C91F5495DA56B2B266C1600AD">
    <w:name w:val="C8C9657C91F5495DA56B2B266C1600AD"/>
  </w:style>
  <w:style w:type="paragraph" w:customStyle="1" w:styleId="34C86E7F05E74E0EBFAB9E25199E1DE0">
    <w:name w:val="34C86E7F05E74E0EBFAB9E25199E1DE0"/>
  </w:style>
  <w:style w:type="paragraph" w:customStyle="1" w:styleId="A8E3CD315D2F476BAA328B69B2FD45F3">
    <w:name w:val="A8E3CD315D2F476BAA328B69B2FD45F3"/>
  </w:style>
  <w:style w:type="paragraph" w:customStyle="1" w:styleId="19BB6A73966545DEA25FC53282E758A5">
    <w:name w:val="19BB6A73966545DEA25FC53282E758A5"/>
  </w:style>
  <w:style w:type="paragraph" w:customStyle="1" w:styleId="7BEC15F05E0744BDBF1AACECA5089BD2">
    <w:name w:val="7BEC15F05E0744BDBF1AACECA5089BD2"/>
  </w:style>
  <w:style w:type="paragraph" w:customStyle="1" w:styleId="75D9222F94CA4D07BB1CA764835B1F8C">
    <w:name w:val="75D9222F94CA4D07BB1CA764835B1F8C"/>
  </w:style>
  <w:style w:type="paragraph" w:customStyle="1" w:styleId="F2EFDC3881DF4CB3B4622AF8A71546EC">
    <w:name w:val="F2EFDC3881DF4CB3B4622AF8A71546EC"/>
  </w:style>
  <w:style w:type="paragraph" w:customStyle="1" w:styleId="43969E4402DE4D62B91883BBC398A625">
    <w:name w:val="43969E4402DE4D62B91883BBC398A625"/>
  </w:style>
  <w:style w:type="paragraph" w:customStyle="1" w:styleId="3DFC9F336D6148ADA1E112294615F4E3">
    <w:name w:val="3DFC9F336D6148ADA1E112294615F4E3"/>
  </w:style>
  <w:style w:type="paragraph" w:customStyle="1" w:styleId="8EC2DDF04461456AB7CFBEC862BCA010">
    <w:name w:val="8EC2DDF04461456AB7CFBEC862BCA010"/>
  </w:style>
  <w:style w:type="paragraph" w:customStyle="1" w:styleId="87060943CD2A4D908F9D6F11DC16D4E5">
    <w:name w:val="87060943CD2A4D908F9D6F11DC16D4E5"/>
  </w:style>
  <w:style w:type="paragraph" w:customStyle="1" w:styleId="15A9D20846CF4D79889532FBEBF0E237">
    <w:name w:val="15A9D20846CF4D79889532FBEBF0E237"/>
  </w:style>
  <w:style w:type="paragraph" w:customStyle="1" w:styleId="53A586E42DBE478EB97186071E8B8DE8">
    <w:name w:val="53A586E42DBE478EB97186071E8B8DE8"/>
  </w:style>
  <w:style w:type="paragraph" w:customStyle="1" w:styleId="8A356B1138424A93A7071ED02B3FAE3F">
    <w:name w:val="8A356B1138424A93A7071ED02B3FAE3F"/>
  </w:style>
  <w:style w:type="paragraph" w:customStyle="1" w:styleId="Normallight">
    <w:name w:val="Normal light"/>
    <w:basedOn w:val="Normal"/>
    <w:link w:val="NormallightChar"/>
    <w:qFormat/>
    <w:pPr>
      <w:spacing w:after="0" w:line="240" w:lineRule="auto"/>
      <w:ind w:firstLine="360"/>
    </w:pPr>
    <w:rPr>
      <w:rFonts w:eastAsiaTheme="minorHAnsi"/>
      <w:color w:val="FFFFFF" w:themeColor="background1"/>
      <w:sz w:val="24"/>
      <w:szCs w:val="24"/>
    </w:rPr>
  </w:style>
  <w:style w:type="character" w:customStyle="1" w:styleId="NormallightChar">
    <w:name w:val="Normal light Char"/>
    <w:basedOn w:val="DefaultParagraphFont"/>
    <w:link w:val="Normallight"/>
    <w:rPr>
      <w:rFonts w:eastAsiaTheme="minorHAnsi"/>
      <w:color w:val="FFFFFF" w:themeColor="background1"/>
      <w:sz w:val="24"/>
      <w:szCs w:val="24"/>
    </w:rPr>
  </w:style>
  <w:style w:type="paragraph" w:customStyle="1" w:styleId="5CE5E59D108E42DEA26C3E076B2C82CB">
    <w:name w:val="5CE5E59D108E42DEA26C3E076B2C82CB"/>
  </w:style>
  <w:style w:type="paragraph" w:customStyle="1" w:styleId="0E04250C368D4892AC9F702CC481B044">
    <w:name w:val="0E04250C368D4892AC9F702CC481B044"/>
  </w:style>
  <w:style w:type="paragraph" w:customStyle="1" w:styleId="5E74CEB3D2194A6FB88072FED766F327">
    <w:name w:val="5E74CEB3D2194A6FB88072FED766F327"/>
  </w:style>
  <w:style w:type="paragraph" w:customStyle="1" w:styleId="78A7C5852A4049F6AE1C9DBB05AD0555">
    <w:name w:val="78A7C5852A4049F6AE1C9DBB05AD0555"/>
  </w:style>
  <w:style w:type="paragraph" w:customStyle="1" w:styleId="DEF16909F3784769AD2CAB3FBC7E3677">
    <w:name w:val="DEF16909F3784769AD2CAB3FBC7E3677"/>
  </w:style>
  <w:style w:type="paragraph" w:customStyle="1" w:styleId="3DFE335A2A8C4D84AD13673A86E81EEB">
    <w:name w:val="3DFE335A2A8C4D84AD13673A86E81EE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/>
      <w:caps/>
      <w:sz w:val="52"/>
      <w:szCs w:val="96"/>
    </w:rPr>
  </w:style>
  <w:style w:type="paragraph" w:customStyle="1" w:styleId="216AE39F11F14598B86C936224E53214">
    <w:name w:val="216AE39F11F14598B86C936224E53214"/>
  </w:style>
  <w:style w:type="paragraph" w:customStyle="1" w:styleId="7D40FBDE148C493685C4650E65B8A5D6">
    <w:name w:val="7D40FBDE148C493685C4650E65B8A5D6"/>
  </w:style>
  <w:style w:type="paragraph" w:customStyle="1" w:styleId="E0DECB06D2DF45FFB8F213FBC634BA89">
    <w:name w:val="E0DECB06D2DF45FFB8F213FBC634BA89"/>
  </w:style>
  <w:style w:type="paragraph" w:customStyle="1" w:styleId="A86460A3FE554814BC7F904C8B391E31">
    <w:name w:val="A86460A3FE554814BC7F904C8B391E31"/>
  </w:style>
  <w:style w:type="paragraph" w:customStyle="1" w:styleId="4CE7D5CA590B4746BC629D1ED4185C6E">
    <w:name w:val="4CE7D5CA590B4746BC629D1ED4185C6E"/>
  </w:style>
  <w:style w:type="paragraph" w:customStyle="1" w:styleId="8062043855264E6A951A1C12FFF0EBF8">
    <w:name w:val="8062043855264E6A951A1C12FFF0EBF8"/>
  </w:style>
  <w:style w:type="paragraph" w:customStyle="1" w:styleId="53B95AE134804B1795A189C9899BBDA6">
    <w:name w:val="53B95AE134804B1795A189C9899BB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festyle newspaper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000F64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ustom 44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87D37-530C-417F-A010-81D5DF8C7F6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73FE665-9DF9-456D-9513-C3FD1A596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A6FF0-BE5E-4A93-A6F2-DBF1706762A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93C91C-432C-45F5-BB2C-727F87CCE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Lifestyle newspaper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2020-09-17T00:18:00Z</dcterms:created>
  <dcterms:modified xsi:type="dcterms:W3CDTF">2020-09-17T02:09:00Z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